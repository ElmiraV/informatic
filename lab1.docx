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256D0" w14:textId="0B21FAEE" w:rsidR="0013491B" w:rsidRDefault="0013491B" w:rsidP="0013491B">
      <w:pPr>
        <w:pStyle w:val="3"/>
        <w:tabs>
          <w:tab w:val="left" w:pos="0"/>
        </w:tabs>
        <w:spacing w:before="0"/>
        <w:rPr>
          <w:sz w:val="28"/>
          <w:lang w:val="uk-UA"/>
        </w:rPr>
      </w:pPr>
      <w:bookmarkStart w:id="0" w:name="_GoBack"/>
    </w:p>
    <w:bookmarkEnd w:id="0"/>
    <w:p w14:paraId="31A42A8B" w14:textId="0200E52D" w:rsidR="0013491B" w:rsidRDefault="0013491B" w:rsidP="0013491B">
      <w:pPr>
        <w:pStyle w:val="a0"/>
        <w:rPr>
          <w:lang w:val="uk-UA"/>
        </w:rPr>
      </w:pPr>
    </w:p>
    <w:p w14:paraId="7764982E" w14:textId="692F1CB0" w:rsidR="0013491B" w:rsidRDefault="0013491B" w:rsidP="0013491B">
      <w:pPr>
        <w:pStyle w:val="a0"/>
        <w:rPr>
          <w:lang w:val="uk-UA"/>
        </w:rPr>
      </w:pPr>
    </w:p>
    <w:p w14:paraId="4F6C8625" w14:textId="11631D19" w:rsidR="0013491B" w:rsidRDefault="0013491B" w:rsidP="0013491B">
      <w:pPr>
        <w:pStyle w:val="a0"/>
        <w:rPr>
          <w:lang w:val="uk-UA"/>
        </w:rPr>
      </w:pPr>
    </w:p>
    <w:p w14:paraId="226011E3" w14:textId="5A9B0815" w:rsidR="0013491B" w:rsidRDefault="0013491B" w:rsidP="0013491B">
      <w:pPr>
        <w:pStyle w:val="a0"/>
        <w:rPr>
          <w:lang w:val="uk-UA"/>
        </w:rPr>
      </w:pPr>
    </w:p>
    <w:p w14:paraId="0891E693" w14:textId="77777777" w:rsidR="0013491B" w:rsidRPr="0013491B" w:rsidRDefault="0013491B" w:rsidP="0013491B">
      <w:pPr>
        <w:pStyle w:val="a0"/>
        <w:rPr>
          <w:lang w:val="uk-UA"/>
        </w:rPr>
      </w:pPr>
    </w:p>
    <w:p w14:paraId="0C6C7769" w14:textId="382DB676" w:rsidR="00A53406" w:rsidRPr="00A53406" w:rsidRDefault="0013491B" w:rsidP="00A53406">
      <w:pPr>
        <w:pStyle w:val="3"/>
        <w:tabs>
          <w:tab w:val="left" w:pos="0"/>
        </w:tabs>
        <w:spacing w:before="0"/>
        <w:ind w:left="15"/>
        <w:rPr>
          <w:sz w:val="28"/>
        </w:rPr>
      </w:pPr>
      <w:r w:rsidRPr="0013491B">
        <w:rPr>
          <w:sz w:val="28"/>
        </w:rPr>
        <mc:AlternateContent>
          <mc:Choice Requires="wps">
            <w:drawing>
              <wp:inline distT="0" distB="0" distL="0" distR="0" wp14:anchorId="40EC4F6F" wp14:editId="248C8610">
                <wp:extent cx="5238750" cy="1143000"/>
                <wp:effectExtent l="19050" t="9525" r="0" b="28575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8750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2C86E1" w14:textId="604739D1" w:rsidR="0013491B" w:rsidRDefault="0013491B" w:rsidP="0013491B">
                            <w:pPr>
                              <w:pStyle w:val="a8"/>
                              <w:jc w:val="center"/>
                            </w:pPr>
                            <w:r w:rsidRPr="0013491B">
                              <w:rPr>
                                <w:rFonts w:ascii="Arial" w:hAnsi="Arial" w:cs="Arial"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Знаменитые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EC4F6F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width:41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" filled="f" stroked="f">
                <o:lock v:ext="edit" shapetype="t"/>
                <v:textbox style="mso-fit-shape-to-text:t">
                  <w:txbxContent>
                    <w:p w14:paraId="4D2C86E1" w14:textId="604739D1" w:rsidR="0013491B" w:rsidRDefault="0013491B" w:rsidP="0013491B">
                      <w:pPr>
                        <w:pStyle w:val="a8"/>
                        <w:jc w:val="center"/>
                      </w:pPr>
                      <w:r w:rsidRPr="0013491B">
                        <w:rPr>
                          <w:rFonts w:ascii="Arial" w:hAnsi="Arial" w:cs="Arial"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Знаменитые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30BE83" w14:textId="77777777" w:rsidR="0013491B" w:rsidRPr="0013491B" w:rsidRDefault="0013491B" w:rsidP="0013491B">
      <w:pPr>
        <w:pStyle w:val="a0"/>
      </w:pPr>
    </w:p>
    <w:p w14:paraId="1FBD4171" w14:textId="7FE77FCE" w:rsidR="00A53406" w:rsidRPr="00A53406" w:rsidRDefault="0013491B" w:rsidP="00A53406">
      <w:pPr>
        <w:pStyle w:val="3"/>
        <w:tabs>
          <w:tab w:val="left" w:pos="0"/>
        </w:tabs>
        <w:spacing w:before="0"/>
        <w:ind w:left="15"/>
        <w:rPr>
          <w:sz w:val="28"/>
        </w:rPr>
      </w:pPr>
      <w:r w:rsidRPr="0013491B">
        <w:rPr>
          <w:sz w:val="28"/>
        </w:rPr>
        <mc:AlternateContent>
          <mc:Choice Requires="wps">
            <w:drawing>
              <wp:inline distT="0" distB="0" distL="0" distR="0" wp14:anchorId="44B0389B" wp14:editId="192FE6D1">
                <wp:extent cx="2743200" cy="657225"/>
                <wp:effectExtent l="0" t="9525" r="0" b="28575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3395B1" w14:textId="77777777" w:rsidR="0013491B" w:rsidRDefault="0013491B" w:rsidP="0013491B">
                            <w:pPr>
                              <w:pStyle w:val="a8"/>
                              <w:jc w:val="center"/>
                            </w:pPr>
                            <w:r w:rsidRPr="0013491B">
                              <w:rPr>
                                <w:rFonts w:ascii="Arial" w:hAnsi="Arial" w:cs="Arial"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0389B" id="Надпись 9" o:spid="_x0000_s1027" type="#_x0000_t202" style="width:3in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" filled="f" stroked="f">
                <o:lock v:ext="edit" shapetype="t"/>
                <v:textbox style="mso-fit-shape-to-text:t">
                  <w:txbxContent>
                    <w:p w14:paraId="0C3395B1" w14:textId="77777777" w:rsidR="0013491B" w:rsidRDefault="0013491B" w:rsidP="0013491B">
                      <w:pPr>
                        <w:pStyle w:val="a8"/>
                        <w:jc w:val="center"/>
                      </w:pPr>
                      <w:r w:rsidRPr="0013491B">
                        <w:rPr>
                          <w:rFonts w:ascii="Arial" w:hAnsi="Arial" w:cs="Arial"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8B2FD8" w14:textId="77777777" w:rsidR="00A53406" w:rsidRPr="0013491B" w:rsidRDefault="00A53406" w:rsidP="00A53406">
      <w:pPr>
        <w:pStyle w:val="a0"/>
      </w:pPr>
    </w:p>
    <w:p w14:paraId="39C0A866" w14:textId="44752AA7" w:rsidR="0013491B" w:rsidRPr="0013491B" w:rsidRDefault="0013491B" w:rsidP="0013491B">
      <w:pPr>
        <w:pStyle w:val="3"/>
        <w:tabs>
          <w:tab w:val="left" w:pos="0"/>
        </w:tabs>
        <w:spacing w:before="0"/>
        <w:ind w:left="15"/>
        <w:rPr>
          <w:sz w:val="28"/>
          <w:lang w:val="uk-UA"/>
        </w:rPr>
      </w:pPr>
      <w:r w:rsidRPr="0013491B">
        <w:rPr>
          <w:sz w:val="28"/>
        </w:rPr>
        <mc:AlternateContent>
          <mc:Choice Requires="wps">
            <w:drawing>
              <wp:inline distT="0" distB="0" distL="0" distR="0" wp14:anchorId="37785FA3" wp14:editId="0C30BAA6">
                <wp:extent cx="5476875" cy="1009650"/>
                <wp:effectExtent l="9525" t="9525" r="38100" b="2857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687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82E907" w14:textId="77777777" w:rsidR="0013491B" w:rsidRDefault="0013491B" w:rsidP="0013491B">
                            <w:pPr>
                              <w:pStyle w:val="a8"/>
                              <w:jc w:val="center"/>
                            </w:pPr>
                            <w:r w:rsidRPr="0013491B">
                              <w:rPr>
                                <w:rFonts w:ascii="Arial" w:hAnsi="Arial" w:cs="Arial"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785FA3" id="Надпись 8" o:spid="_x0000_s1028" type="#_x0000_t202" style="width:431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" filled="f" stroked="f">
                <o:lock v:ext="edit" shapetype="t"/>
                <v:textbox style="mso-fit-shape-to-text:t">
                  <w:txbxContent>
                    <w:p w14:paraId="6B82E907" w14:textId="77777777" w:rsidR="0013491B" w:rsidRDefault="0013491B" w:rsidP="0013491B">
                      <w:pPr>
                        <w:pStyle w:val="a8"/>
                        <w:jc w:val="center"/>
                      </w:pPr>
                      <w:r w:rsidRPr="0013491B">
                        <w:rPr>
                          <w:rFonts w:ascii="Arial" w:hAnsi="Arial" w:cs="Arial"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7EBA43" w14:textId="2F091ADC" w:rsidR="00F24920" w:rsidRDefault="0013491B" w:rsidP="0013491B">
      <w:pPr>
        <w:pStyle w:val="3"/>
        <w:tabs>
          <w:tab w:val="left" w:pos="0"/>
        </w:tabs>
        <w:spacing w:before="0"/>
        <w:ind w:left="15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13491B"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w14:paraId="757EBA4B" w14:textId="65064FD1" w:rsidR="00F24920" w:rsidRDefault="0015188C">
      <w:pPr>
        <w:pStyle w:val="3"/>
        <w:pageBreakBefore/>
        <w:tabs>
          <w:tab w:val="left" w:pos="0"/>
        </w:tabs>
        <w:spacing w:before="0"/>
        <w:ind w:left="15"/>
      </w:pPr>
      <w:proofErr w:type="spellStart"/>
      <w:r>
        <w:rPr>
          <w:rFonts w:ascii="Times New Roman" w:hAnsi="Times New Roman" w:cs="Times New Roman"/>
          <w:color w:val="auto"/>
          <w:sz w:val="52"/>
          <w:szCs w:val="52"/>
        </w:rPr>
        <w:t>Блез</w:t>
      </w:r>
      <w:proofErr w:type="spellEnd"/>
      <w:r>
        <w:rPr>
          <w:rFonts w:ascii="Times New Roman" w:hAnsi="Times New Roman" w:cs="Times New Roman"/>
          <w:color w:val="auto"/>
          <w:sz w:val="52"/>
          <w:szCs w:val="52"/>
        </w:rPr>
        <w:t xml:space="preserve"> Паскаль </w:t>
      </w:r>
    </w:p>
    <w:p w14:paraId="510207A9" w14:textId="77777777" w:rsidR="00A53406" w:rsidRDefault="0015188C">
      <w:pPr>
        <w:pStyle w:val="3"/>
        <w:tabs>
          <w:tab w:val="left" w:pos="0"/>
        </w:tabs>
        <w:spacing w:before="0"/>
        <w:ind w:left="15"/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</w:rPr>
        <w:drawing>
          <wp:anchor distT="0" distB="0" distL="114300" distR="114300" simplePos="0" relativeHeight="251658240" behindDoc="0" locked="0" layoutInCell="1" allowOverlap="1" wp14:anchorId="757EBA48" wp14:editId="4F025F92">
            <wp:simplePos x="1143000" y="1295400"/>
            <wp:positionH relativeFrom="column">
              <wp:align>left</wp:align>
            </wp:positionH>
            <wp:positionV relativeFrom="paragraph">
              <wp:align>top</wp:align>
            </wp:positionV>
            <wp:extent cx="3171825" cy="3781428"/>
            <wp:effectExtent l="0" t="0" r="0" b="9525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8142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7B1ECF4" w14:textId="77777777" w:rsidR="00A53406" w:rsidRPr="00A53406" w:rsidRDefault="00A53406" w:rsidP="00A53406"/>
    <w:p w14:paraId="414BEE7D" w14:textId="77777777" w:rsidR="00A53406" w:rsidRPr="00A53406" w:rsidRDefault="00A53406" w:rsidP="00A53406"/>
    <w:p w14:paraId="0C09DC07" w14:textId="77777777" w:rsidR="00A53406" w:rsidRPr="00A53406" w:rsidRDefault="00A53406" w:rsidP="00A53406"/>
    <w:p w14:paraId="59514681" w14:textId="77777777" w:rsidR="00A53406" w:rsidRPr="00A53406" w:rsidRDefault="00A53406" w:rsidP="00A53406"/>
    <w:p w14:paraId="193E6AA6" w14:textId="77777777" w:rsidR="00A53406" w:rsidRPr="00A53406" w:rsidRDefault="00A53406" w:rsidP="00A53406"/>
    <w:p w14:paraId="0BC8FE96" w14:textId="77777777" w:rsidR="00A53406" w:rsidRPr="00A53406" w:rsidRDefault="00A53406" w:rsidP="00A53406"/>
    <w:p w14:paraId="54F44EAA" w14:textId="77777777" w:rsidR="00A53406" w:rsidRPr="00A53406" w:rsidRDefault="00A53406" w:rsidP="00A53406"/>
    <w:p w14:paraId="6B0B6CC9" w14:textId="77777777" w:rsidR="00A53406" w:rsidRPr="00A53406" w:rsidRDefault="00A53406" w:rsidP="00A53406"/>
    <w:p w14:paraId="6F806647" w14:textId="77777777" w:rsidR="00A53406" w:rsidRPr="00A53406" w:rsidRDefault="00A53406" w:rsidP="00A53406"/>
    <w:p w14:paraId="655E7DDD" w14:textId="77777777" w:rsidR="00A53406" w:rsidRPr="00A53406" w:rsidRDefault="00A53406" w:rsidP="00A53406"/>
    <w:p w14:paraId="6BF9642E" w14:textId="77777777" w:rsidR="00A53406" w:rsidRPr="00A53406" w:rsidRDefault="00A53406" w:rsidP="00A53406"/>
    <w:p w14:paraId="64B793D8" w14:textId="77777777" w:rsidR="00A53406" w:rsidRDefault="00A53406" w:rsidP="00A53406">
      <w:pPr>
        <w:pStyle w:val="3"/>
        <w:tabs>
          <w:tab w:val="left" w:pos="0"/>
        </w:tabs>
        <w:spacing w:before="0"/>
        <w:ind w:left="15"/>
        <w:jc w:val="right"/>
      </w:pPr>
    </w:p>
    <w:p w14:paraId="757EBA4C" w14:textId="59852A60" w:rsidR="00F24920" w:rsidRDefault="00A53406">
      <w:pPr>
        <w:pStyle w:val="3"/>
        <w:tabs>
          <w:tab w:val="left" w:pos="0"/>
        </w:tabs>
        <w:spacing w:before="0"/>
        <w:ind w:left="15"/>
      </w:pPr>
      <w:r>
        <w:br w:type="textWrapping" w:clear="all"/>
      </w:r>
    </w:p>
    <w:p w14:paraId="757EBA4D" w14:textId="77777777" w:rsidR="00F24920" w:rsidRDefault="0015188C">
      <w:pPr>
        <w:pStyle w:val="3"/>
        <w:tabs>
          <w:tab w:val="left" w:pos="0"/>
        </w:tabs>
        <w:spacing w:before="0"/>
        <w:ind w:left="15"/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1623-1662 </w:t>
      </w:r>
    </w:p>
    <w:p w14:paraId="757EBA4E" w14:textId="77777777" w:rsidR="00000000" w:rsidRDefault="0015188C">
      <w:pPr>
        <w:sectPr w:rsidR="00000000" w:rsidSect="00A53406">
          <w:pgSz w:w="11906" w:h="16838"/>
          <w:pgMar w:top="1158" w:right="930" w:bottom="1158" w:left="1781" w:header="720" w:footer="720" w:gutter="0"/>
          <w:pgBorders>
            <w:top w:val="compass" w:sz="20" w:space="1" w:color="000000"/>
            <w:left w:val="compass" w:sz="20" w:space="3" w:color="000000"/>
            <w:bottom w:val="compass" w:sz="20" w:space="1" w:color="000000"/>
            <w:right w:val="compass" w:sz="20" w:space="3" w:color="000000"/>
          </w:pgBorders>
          <w:cols w:space="720"/>
        </w:sectPr>
      </w:pPr>
    </w:p>
    <w:p w14:paraId="757EBA4F" w14:textId="6D50843B" w:rsidR="00F24920" w:rsidRDefault="0015188C" w:rsidP="00A53406">
      <w:pPr>
        <w:pStyle w:val="3"/>
        <w:pBdr>
          <w:bottom w:val="single" w:sz="4" w:space="1" w:color="auto"/>
        </w:pBdr>
        <w:spacing w:before="0" w:after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Родился в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Клермон-Ферране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посвятил себя образованию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и двух его сестер. Этьен удерживал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. После этого отец разрешил ему читать Евклида и брал на заседания научного кружка, собиравшегося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Мерсенна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>. Мальчик чрезвычайно быстро развивался и вскоре на равных обсуждал научные проблемы с крупными учеными своего времени. В 16 лет он написал замечате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льный Опыт о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ее, чтобы облегчить отцу трудоемкие финансовые расчеты,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в 1649 получил королевскую привилегию на свое изобретение – «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Паскалево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колесо». Машина в своем окончательном виде помещалась в небольшом продолговатом ящике и была проста в работе.</w:t>
      </w:r>
    </w:p>
    <w:p w14:paraId="44EDC8DD" w14:textId="77777777" w:rsidR="001B75EB" w:rsidRPr="001B75EB" w:rsidRDefault="001B75EB" w:rsidP="001B75EB">
      <w:pPr>
        <w:pStyle w:val="a0"/>
      </w:pPr>
    </w:p>
    <w:p w14:paraId="757EBA50" w14:textId="77777777" w:rsidR="00000000" w:rsidRDefault="0015188C">
      <w:pPr>
        <w:sectPr w:rsidR="00000000" w:rsidSect="00A53406">
          <w:type w:val="continuous"/>
          <w:pgSz w:w="11906" w:h="16838"/>
          <w:pgMar w:top="1158" w:right="930" w:bottom="1158" w:left="1781" w:header="720" w:footer="720" w:gutter="0"/>
          <w:pgBorders>
            <w:top w:val="compass" w:sz="20" w:space="1" w:color="000000"/>
            <w:left w:val="compass" w:sz="20" w:space="3" w:color="000000"/>
            <w:bottom w:val="compass" w:sz="20" w:space="1" w:color="000000"/>
            <w:right w:val="compass" w:sz="20" w:space="3" w:color="000000"/>
          </w:pgBorders>
          <w:cols w:num="2" w:space="708"/>
        </w:sectPr>
      </w:pPr>
    </w:p>
    <w:p w14:paraId="757EBA51" w14:textId="77777777" w:rsidR="00F24920" w:rsidRDefault="00F24920">
      <w:pPr>
        <w:pStyle w:val="3"/>
        <w:spacing w:before="164" w:after="51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14:paraId="757EBA52" w14:textId="77777777" w:rsidR="00F24920" w:rsidRDefault="0015188C">
      <w:pPr>
        <w:pStyle w:val="3"/>
        <w:pageBreakBefore/>
        <w:tabs>
          <w:tab w:val="left" w:pos="0"/>
        </w:tabs>
        <w:spacing w:before="164" w:after="51"/>
        <w:ind w:left="15"/>
      </w:pPr>
      <w:r>
        <w:rPr>
          <w:rFonts w:ascii="Times New Roman" w:hAnsi="Times New Roman" w:cs="Times New Roman"/>
          <w:color w:val="auto"/>
          <w:sz w:val="52"/>
          <w:szCs w:val="52"/>
        </w:rPr>
        <w:t xml:space="preserve">Лейбниц </w:t>
      </w:r>
    </w:p>
    <w:p w14:paraId="757EBA53" w14:textId="77777777" w:rsidR="00F24920" w:rsidRDefault="0015188C">
      <w:pPr>
        <w:pStyle w:val="3"/>
        <w:tabs>
          <w:tab w:val="left" w:pos="0"/>
        </w:tabs>
        <w:spacing w:before="164" w:after="51"/>
        <w:ind w:left="15"/>
      </w:pPr>
      <w:r>
        <w:rPr>
          <w:rFonts w:ascii="Times New Roman" w:hAnsi="Times New Roman" w:cs="Times New Roman"/>
          <w:color w:val="auto"/>
          <w:sz w:val="28"/>
        </w:rPr>
        <w:t xml:space="preserve">1646-1716 </w:t>
      </w:r>
    </w:p>
    <w:p w14:paraId="757EBA54" w14:textId="77777777" w:rsidR="00F24920" w:rsidRDefault="0015188C">
      <w:pPr>
        <w:pStyle w:val="3"/>
        <w:spacing w:before="119" w:after="119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Лейбниц родился 1 июля 1646 г. - за два года до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мени вплоть до смерти (13 ноября 1717 г.) он состоял на службе сначала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майнцкого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ическая эрудиция, почти сверхъестественная память и удивительная работоспособность. </w:t>
      </w:r>
    </w:p>
    <w:p w14:paraId="757EBA55" w14:textId="77777777" w:rsidR="00F24920" w:rsidRDefault="0015188C">
      <w:pPr>
        <w:pStyle w:val="3"/>
        <w:spacing w:before="119" w:after="119"/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lingua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generalis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-  универсальный</w:t>
      </w:r>
      <w:proofErr w:type="gram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язык, который позволил бы заменить все логические рассуждения исчислением, проводимым, подобн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14:paraId="757EBA56" w14:textId="77777777" w:rsidR="00F24920" w:rsidRDefault="00F24920">
      <w:pPr>
        <w:pStyle w:val="3"/>
        <w:spacing w:before="119" w:after="119"/>
      </w:pPr>
    </w:p>
    <w:p w14:paraId="757EBA57" w14:textId="77777777" w:rsidR="00F24920" w:rsidRDefault="00F24920">
      <w:pPr>
        <w:pStyle w:val="3"/>
        <w:pageBreakBefore/>
        <w:tabs>
          <w:tab w:val="left" w:pos="0"/>
        </w:tabs>
        <w:spacing w:before="164" w:after="51"/>
        <w:ind w:left="15"/>
        <w:rPr>
          <w:sz w:val="52"/>
          <w:szCs w:val="52"/>
        </w:rPr>
      </w:pPr>
    </w:p>
    <w:p w14:paraId="757EBA58" w14:textId="77777777" w:rsidR="00F24920" w:rsidRDefault="0015188C">
      <w:pPr>
        <w:pStyle w:val="3"/>
        <w:tabs>
          <w:tab w:val="left" w:pos="0"/>
        </w:tabs>
        <w:spacing w:before="164" w:after="51"/>
        <w:ind w:left="15"/>
      </w:pPr>
      <w:r>
        <w:rPr>
          <w:rFonts w:ascii="Times New Roman" w:hAnsi="Times New Roman" w:cs="Times New Roman"/>
          <w:color w:val="auto"/>
          <w:sz w:val="52"/>
          <w:szCs w:val="52"/>
        </w:rPr>
        <w:t xml:space="preserve">Чарльз Беббидж </w:t>
      </w:r>
    </w:p>
    <w:p w14:paraId="757EBA59" w14:textId="77777777" w:rsidR="00F24920" w:rsidRDefault="0015188C">
      <w:pPr>
        <w:pStyle w:val="3"/>
        <w:tabs>
          <w:tab w:val="left" w:pos="0"/>
        </w:tabs>
        <w:spacing w:before="164" w:after="51"/>
        <w:ind w:left="15"/>
      </w:pPr>
      <w:r>
        <w:rPr>
          <w:rFonts w:ascii="Times New Roman" w:hAnsi="Times New Roman" w:cs="Times New Roman"/>
          <w:noProof/>
          <w:color w:val="auto"/>
          <w:sz w:val="28"/>
        </w:rPr>
        <w:drawing>
          <wp:inline distT="0" distB="0" distL="0" distR="0" wp14:anchorId="757EBA4A" wp14:editId="757EBA4B">
            <wp:extent cx="1428750" cy="1904996"/>
            <wp:effectExtent l="0" t="0" r="0" b="4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499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7EBA5A" w14:textId="77777777" w:rsidR="00F24920" w:rsidRDefault="0015188C">
      <w:pPr>
        <w:pStyle w:val="3"/>
        <w:tabs>
          <w:tab w:val="left" w:pos="0"/>
        </w:tabs>
        <w:spacing w:before="164" w:after="51"/>
        <w:ind w:left="15"/>
      </w:pPr>
      <w:r>
        <w:rPr>
          <w:rFonts w:ascii="Times New Roman" w:hAnsi="Times New Roman" w:cs="Times New Roman"/>
          <w:color w:val="auto"/>
          <w:sz w:val="28"/>
        </w:rPr>
        <w:t>1792-1871</w:t>
      </w:r>
    </w:p>
    <w:p w14:paraId="757EBA5B" w14:textId="77777777" w:rsidR="00F24920" w:rsidRDefault="0015188C">
      <w:pPr>
        <w:pStyle w:val="3"/>
        <w:spacing w:before="119" w:after="119"/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 Чарльз Беббидж - британский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первых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современных компьютерных систем). Член Лондонск</w:t>
      </w:r>
      <w:r>
        <w:rPr>
          <w:rFonts w:ascii="Times New Roman" w:hAnsi="Times New Roman" w:cs="Times New Roman"/>
          <w:b w:val="0"/>
          <w:color w:val="auto"/>
          <w:sz w:val="28"/>
        </w:rPr>
        <w:t>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</w:t>
      </w:r>
      <w:r>
        <w:rPr>
          <w:rFonts w:ascii="Times New Roman" w:hAnsi="Times New Roman" w:cs="Times New Roman"/>
          <w:b w:val="0"/>
          <w:color w:val="auto"/>
          <w:sz w:val="28"/>
        </w:rPr>
        <w:t>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агранжа, "Принципы аналитических вычислений"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Вудхауза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др. </w:t>
      </w:r>
    </w:p>
    <w:p w14:paraId="757EBA5C" w14:textId="77777777" w:rsidR="00F24920" w:rsidRDefault="0015188C">
      <w:pPr>
        <w:pStyle w:val="3"/>
        <w:spacing w:before="119" w:after="119"/>
      </w:pPr>
      <w:r>
        <w:rPr>
          <w:rFonts w:ascii="Times New Roman" w:hAnsi="Times New Roman" w:cs="Times New Roman"/>
          <w:b w:val="0"/>
          <w:color w:val="auto"/>
          <w:sz w:val="28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я пояснения работы сложных механизмов во времени...", описанный в работе Б. "О методе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выражения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</w:t>
      </w:r>
      <w:r>
        <w:rPr>
          <w:rFonts w:ascii="Times New Roman" w:hAnsi="Times New Roman" w:cs="Times New Roman"/>
          <w:b w:val="0"/>
          <w:color w:val="auto"/>
          <w:sz w:val="28"/>
        </w:rPr>
        <w:t>еханическое устройство для вычисления таблиц величин, разности N-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го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</w:t>
      </w:r>
      <w:r>
        <w:rPr>
          <w:rFonts w:ascii="Times New Roman" w:hAnsi="Times New Roman" w:cs="Times New Roman"/>
          <w:b w:val="0"/>
          <w:color w:val="auto"/>
          <w:sz w:val="28"/>
        </w:rPr>
        <w:t>ения и ввода-вывода информации, практически совпадает с архитектурой современных компьютерных систем.</w:t>
      </w:r>
    </w:p>
    <w:p w14:paraId="757EBA5D" w14:textId="77777777" w:rsidR="00F24920" w:rsidRDefault="00F24920">
      <w:pPr>
        <w:pStyle w:val="3"/>
        <w:pageBreakBefore/>
        <w:tabs>
          <w:tab w:val="left" w:pos="0"/>
        </w:tabs>
        <w:spacing w:before="164" w:after="51"/>
        <w:ind w:left="15"/>
        <w:rPr>
          <w:sz w:val="52"/>
          <w:szCs w:val="52"/>
        </w:rPr>
      </w:pPr>
    </w:p>
    <w:p w14:paraId="757EBA5E" w14:textId="77777777" w:rsidR="00F24920" w:rsidRDefault="0015188C">
      <w:pPr>
        <w:pStyle w:val="3"/>
        <w:tabs>
          <w:tab w:val="left" w:pos="0"/>
        </w:tabs>
        <w:spacing w:before="164" w:after="51"/>
        <w:ind w:left="15"/>
      </w:pPr>
      <w:r>
        <w:rPr>
          <w:rFonts w:ascii="Times New Roman" w:hAnsi="Times New Roman" w:cs="Times New Roman"/>
          <w:color w:val="auto"/>
          <w:sz w:val="52"/>
          <w:szCs w:val="52"/>
        </w:rPr>
        <w:t xml:space="preserve">Ада Августа Байрон </w:t>
      </w:r>
    </w:p>
    <w:p w14:paraId="757EBA5F" w14:textId="77777777" w:rsidR="00F24920" w:rsidRDefault="0015188C">
      <w:pPr>
        <w:pStyle w:val="3"/>
        <w:tabs>
          <w:tab w:val="left" w:pos="0"/>
        </w:tabs>
        <w:spacing w:before="164" w:after="51"/>
        <w:ind w:left="15"/>
      </w:pPr>
      <w:r>
        <w:rPr>
          <w:rFonts w:ascii="Times New Roman" w:hAnsi="Times New Roman" w:cs="Times New Roman"/>
          <w:noProof/>
          <w:color w:val="auto"/>
          <w:sz w:val="28"/>
        </w:rPr>
        <w:drawing>
          <wp:inline distT="0" distB="0" distL="0" distR="0" wp14:anchorId="757EBA4C" wp14:editId="757EBA4D">
            <wp:extent cx="2286000" cy="3362321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623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7EBA60" w14:textId="77777777" w:rsidR="00F24920" w:rsidRDefault="0015188C">
      <w:pPr>
        <w:pStyle w:val="3"/>
        <w:tabs>
          <w:tab w:val="left" w:pos="0"/>
        </w:tabs>
        <w:spacing w:before="164" w:after="51"/>
        <w:ind w:left="15"/>
      </w:pPr>
      <w:r>
        <w:rPr>
          <w:rFonts w:ascii="Times New Roman" w:hAnsi="Times New Roman" w:cs="Times New Roman"/>
          <w:color w:val="auto"/>
          <w:sz w:val="28"/>
        </w:rPr>
        <w:t xml:space="preserve">1815-1852 </w:t>
      </w:r>
    </w:p>
    <w:p w14:paraId="757EBA61" w14:textId="77777777" w:rsidR="00F24920" w:rsidRDefault="0015188C">
      <w:pPr>
        <w:pStyle w:val="3"/>
        <w:spacing w:before="0" w:after="0"/>
      </w:pPr>
      <w:r>
        <w:rPr>
          <w:rFonts w:ascii="Times New Roman" w:hAnsi="Times New Roman" w:cs="Times New Roman"/>
          <w:b w:val="0"/>
          <w:color w:val="auto"/>
          <w:sz w:val="28"/>
        </w:rPr>
        <w:t>Ада Августа Байрон по мужу Лавлейс родилась в 1815г. Она получила прекрасное математическое образование под руководством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известного английского ученого де Моргана.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познакомилась с его разн</w:t>
      </w:r>
      <w:r>
        <w:rPr>
          <w:rFonts w:ascii="Times New Roman" w:hAnsi="Times New Roman" w:cs="Times New Roman"/>
          <w:b w:val="0"/>
          <w:color w:val="auto"/>
          <w:sz w:val="28"/>
        </w:rPr>
        <w:t>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Баббеджа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. После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того как она перевела статью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Минебра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с итальянского языка на английский,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</w:t>
      </w:r>
      <w:r>
        <w:rPr>
          <w:rFonts w:ascii="Times New Roman" w:hAnsi="Times New Roman" w:cs="Times New Roman"/>
          <w:b w:val="0"/>
          <w:color w:val="auto"/>
          <w:sz w:val="28"/>
        </w:rPr>
        <w:t>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и дни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по праву называют первым программистом в мире. </w:t>
      </w:r>
    </w:p>
    <w:sectPr w:rsidR="00F24920" w:rsidSect="00A53406">
      <w:type w:val="continuous"/>
      <w:pgSz w:w="11906" w:h="16838"/>
      <w:pgMar w:top="1158" w:right="930" w:bottom="1158" w:left="1781" w:header="720" w:footer="720" w:gutter="0"/>
      <w:pgBorders>
        <w:top w:val="compass" w:sz="20" w:space="1" w:color="000000"/>
        <w:left w:val="compass" w:sz="20" w:space="3" w:color="000000"/>
        <w:bottom w:val="compass" w:sz="20" w:space="1" w:color="000000"/>
        <w:right w:val="compass" w:sz="20" w:space="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EBA52" w14:textId="77777777" w:rsidR="00000000" w:rsidRDefault="0015188C">
      <w:r>
        <w:separator/>
      </w:r>
    </w:p>
  </w:endnote>
  <w:endnote w:type="continuationSeparator" w:id="0">
    <w:p w14:paraId="757EBA54" w14:textId="77777777" w:rsidR="00000000" w:rsidRDefault="0015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DejaVu Sans">
    <w:altName w:val="Verdan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EBA4E" w14:textId="77777777" w:rsidR="00000000" w:rsidRDefault="0015188C">
      <w:r>
        <w:rPr>
          <w:color w:val="000000"/>
        </w:rPr>
        <w:separator/>
      </w:r>
    </w:p>
  </w:footnote>
  <w:footnote w:type="continuationSeparator" w:id="0">
    <w:p w14:paraId="757EBA50" w14:textId="77777777" w:rsidR="00000000" w:rsidRDefault="00151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24920"/>
    <w:rsid w:val="0013491B"/>
    <w:rsid w:val="0015188C"/>
    <w:rsid w:val="00154D36"/>
    <w:rsid w:val="001B75EB"/>
    <w:rsid w:val="00422914"/>
    <w:rsid w:val="005002F3"/>
    <w:rsid w:val="00A53406"/>
    <w:rsid w:val="00F2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7EBA41"/>
  <w15:docId w15:val="{623F281F-D49B-4F83-87A5-18569D26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0"/>
    <w:uiPriority w:val="9"/>
    <w:qFormat/>
    <w:p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3"/>
      <w:sz w:val="48"/>
      <w:szCs w:val="48"/>
    </w:rPr>
  </w:style>
  <w:style w:type="paragraph" w:styleId="3">
    <w:name w:val="heading 3"/>
    <w:basedOn w:val="a"/>
    <w:next w:val="a0"/>
    <w:uiPriority w:val="9"/>
    <w:unhideWhenUsed/>
    <w:qFormat/>
    <w:p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paragraph" w:styleId="a4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styleId="a8">
    <w:name w:val="Normal (Web)"/>
    <w:basedOn w:val="a"/>
    <w:uiPriority w:val="99"/>
    <w:semiHidden/>
    <w:unhideWhenUsed/>
    <w:rsid w:val="00134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6529C24B5F545BFCB2F733CD1B77F" ma:contentTypeVersion="11" ma:contentTypeDescription="Create a new document." ma:contentTypeScope="" ma:versionID="092961b36c0ce183d1d623fdc032166e">
  <xsd:schema xmlns:xsd="http://www.w3.org/2001/XMLSchema" xmlns:xs="http://www.w3.org/2001/XMLSchema" xmlns:p="http://schemas.microsoft.com/office/2006/metadata/properties" xmlns:ns2="bd9fc575-3978-40f6-968e-e04fb3be8af0" targetNamespace="http://schemas.microsoft.com/office/2006/metadata/properties" ma:root="true" ma:fieldsID="e1e818022b8aad2be998dbf289b73973" ns2:_="">
    <xsd:import namespace="bd9fc575-3978-40f6-968e-e04fb3be8a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fc575-3978-40f6-968e-e04fb3be8a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9fc575-3978-40f6-968e-e04fb3be8af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ACC12-99C6-42C6-BEF5-1889FEE6E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fc575-3978-40f6-968e-e04fb3be8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DA173-293F-4BCB-9899-924A5E8E03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6E5545-AE4A-42F9-9B7A-91083A926B75}">
  <ds:schemaRefs>
    <ds:schemaRef ds:uri="bd9fc575-3978-40f6-968e-e04fb3be8af0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6901D05-909A-4A6B-B8DE-D0E8B188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Знаменитые имена в информатике</vt:lpstr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subject/>
  <dc:creator>Sed</dc:creator>
  <cp:lastModifiedBy>Волохова Ельміра Агарагімівна</cp:lastModifiedBy>
  <cp:revision>2</cp:revision>
  <cp:lastPrinted>1900-01-01T08:00:00Z</cp:lastPrinted>
  <dcterms:created xsi:type="dcterms:W3CDTF">2020-11-10T14:38:00Z</dcterms:created>
  <dcterms:modified xsi:type="dcterms:W3CDTF">2020-11-10T14:38:00Z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0x0101000726529C24B5F545BFCB2F733CD1B77F</vt:lpwstr>
  </property>
</Properties>
</file>